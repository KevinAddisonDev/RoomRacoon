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9251A" w14:textId="68171D7E" w:rsidR="00A10484" w:rsidRDefault="00CE0C01">
      <w:pPr>
        <w:pStyle w:val="Title"/>
      </w:pPr>
      <w:r>
        <w:t>QA engineer Technical Assessment – Kevin Addison</w:t>
      </w:r>
    </w:p>
    <w:p w14:paraId="05A15634" w14:textId="71E1FFEF" w:rsidR="00855982" w:rsidRPr="00855982" w:rsidRDefault="00CE0C01" w:rsidP="00855982">
      <w:pPr>
        <w:pStyle w:val="Heading1"/>
      </w:pPr>
      <w:r>
        <w:t>part 1 – BUG REPORT</w:t>
      </w:r>
    </w:p>
    <w:p w14:paraId="63B8F909" w14:textId="77777777" w:rsidR="00CE0C01" w:rsidRDefault="00CE0C01" w:rsidP="00CE0C01">
      <w:pPr>
        <w:autoSpaceDE w:val="0"/>
        <w:autoSpaceDN w:val="0"/>
        <w:adjustRightInd w:val="0"/>
        <w:spacing w:after="0" w:line="240" w:lineRule="auto"/>
        <w:rPr>
          <w:rFonts w:ascii="Lato-Light" w:hAnsi="Lato-Light" w:cs="Lato-Light"/>
          <w:color w:val="000000"/>
          <w:sz w:val="21"/>
          <w:szCs w:val="21"/>
          <w:lang w:val="en-ZA"/>
        </w:rPr>
      </w:pPr>
      <w:r>
        <w:rPr>
          <w:rFonts w:ascii="Lato-Light" w:hAnsi="Lato-Light" w:cs="Lato-Light"/>
          <w:color w:val="000000"/>
          <w:sz w:val="21"/>
          <w:szCs w:val="21"/>
          <w:lang w:val="en-ZA"/>
        </w:rPr>
        <w:t>Based on the Business requirement below please provide 2 test case examples that you will use during your</w:t>
      </w:r>
    </w:p>
    <w:p w14:paraId="4A36B166" w14:textId="77777777" w:rsidR="00CE0C01" w:rsidRDefault="00CE0C01" w:rsidP="00CE0C01">
      <w:pPr>
        <w:autoSpaceDE w:val="0"/>
        <w:autoSpaceDN w:val="0"/>
        <w:adjustRightInd w:val="0"/>
        <w:spacing w:after="0" w:line="240" w:lineRule="auto"/>
        <w:rPr>
          <w:rFonts w:ascii="Lato-Light" w:hAnsi="Lato-Light" w:cs="Lato-Light"/>
          <w:color w:val="000000"/>
          <w:sz w:val="21"/>
          <w:szCs w:val="21"/>
          <w:lang w:val="en-ZA"/>
        </w:rPr>
      </w:pPr>
      <w:r>
        <w:rPr>
          <w:rFonts w:ascii="Lato-Light" w:hAnsi="Lato-Light" w:cs="Lato-Light"/>
          <w:color w:val="000000"/>
          <w:sz w:val="21"/>
          <w:szCs w:val="21"/>
          <w:lang w:val="en-ZA"/>
        </w:rPr>
        <w:t>Software testing</w:t>
      </w:r>
    </w:p>
    <w:p w14:paraId="2F407BCF" w14:textId="77777777" w:rsidR="00CE0C01" w:rsidRDefault="00CE0C01" w:rsidP="00CE0C01">
      <w:pPr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color w:val="42817C"/>
          <w:sz w:val="21"/>
          <w:szCs w:val="21"/>
          <w:lang w:val="en-ZA"/>
        </w:rPr>
      </w:pPr>
      <w:r>
        <w:rPr>
          <w:rFonts w:ascii="Lato-Italic" w:hAnsi="Lato-Italic" w:cs="Lato-Italic"/>
          <w:i/>
          <w:iCs/>
          <w:color w:val="42817C"/>
          <w:sz w:val="21"/>
          <w:szCs w:val="21"/>
          <w:lang w:val="en-ZA"/>
        </w:rPr>
        <w:t>User story:</w:t>
      </w:r>
    </w:p>
    <w:p w14:paraId="57DA814D" w14:textId="77777777" w:rsidR="00CE0C01" w:rsidRDefault="00CE0C01" w:rsidP="00CE0C01">
      <w:pPr>
        <w:autoSpaceDE w:val="0"/>
        <w:autoSpaceDN w:val="0"/>
        <w:adjustRightInd w:val="0"/>
        <w:spacing w:after="0" w:line="240" w:lineRule="auto"/>
        <w:rPr>
          <w:rFonts w:ascii="Lato-Light" w:hAnsi="Lato-Light" w:cs="Lato-Light"/>
          <w:color w:val="000000"/>
          <w:sz w:val="21"/>
          <w:szCs w:val="21"/>
          <w:lang w:val="en-ZA"/>
        </w:rPr>
      </w:pPr>
      <w:r>
        <w:rPr>
          <w:rFonts w:ascii="Lato-Light" w:hAnsi="Lato-Light" w:cs="Lato-Light"/>
          <w:color w:val="000000"/>
          <w:sz w:val="21"/>
          <w:szCs w:val="21"/>
          <w:lang w:val="en-ZA"/>
        </w:rPr>
        <w:t>As a housekeeping manager I need to set the priority on cleaning and maintenance tasks to ensure urgent tasks</w:t>
      </w:r>
    </w:p>
    <w:p w14:paraId="749F3D4A" w14:textId="77777777" w:rsidR="00CE0C01" w:rsidRDefault="00CE0C01" w:rsidP="00CE0C01">
      <w:pPr>
        <w:autoSpaceDE w:val="0"/>
        <w:autoSpaceDN w:val="0"/>
        <w:adjustRightInd w:val="0"/>
        <w:spacing w:after="0" w:line="240" w:lineRule="auto"/>
        <w:rPr>
          <w:rFonts w:ascii="Lato-Light" w:hAnsi="Lato-Light" w:cs="Lato-Light"/>
          <w:color w:val="000000"/>
          <w:sz w:val="21"/>
          <w:szCs w:val="21"/>
          <w:lang w:val="en-ZA"/>
        </w:rPr>
      </w:pPr>
      <w:r>
        <w:rPr>
          <w:rFonts w:ascii="Lato-Light" w:hAnsi="Lato-Light" w:cs="Lato-Light"/>
          <w:color w:val="000000"/>
          <w:sz w:val="21"/>
          <w:szCs w:val="21"/>
          <w:lang w:val="en-ZA"/>
        </w:rPr>
        <w:t>is completed 1st</w:t>
      </w:r>
    </w:p>
    <w:p w14:paraId="1BFF2351" w14:textId="77777777" w:rsidR="00CE0C01" w:rsidRDefault="00CE0C01" w:rsidP="00CE0C01">
      <w:pPr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color w:val="42817C"/>
          <w:sz w:val="21"/>
          <w:szCs w:val="21"/>
          <w:lang w:val="en-ZA"/>
        </w:rPr>
      </w:pPr>
      <w:r>
        <w:rPr>
          <w:rFonts w:ascii="Lato-Italic" w:hAnsi="Lato-Italic" w:cs="Lato-Italic"/>
          <w:i/>
          <w:iCs/>
          <w:color w:val="42817C"/>
          <w:sz w:val="21"/>
          <w:szCs w:val="21"/>
          <w:lang w:val="en-ZA"/>
        </w:rPr>
        <w:t>Business requirement</w:t>
      </w:r>
    </w:p>
    <w:p w14:paraId="25FA8F67" w14:textId="77777777" w:rsidR="00CE0C01" w:rsidRDefault="00CE0C01" w:rsidP="00CE0C01">
      <w:pPr>
        <w:autoSpaceDE w:val="0"/>
        <w:autoSpaceDN w:val="0"/>
        <w:adjustRightInd w:val="0"/>
        <w:spacing w:after="0" w:line="240" w:lineRule="auto"/>
        <w:rPr>
          <w:rFonts w:ascii="Lato-Light" w:hAnsi="Lato-Light" w:cs="Lato-Light"/>
          <w:color w:val="000000"/>
          <w:sz w:val="21"/>
          <w:szCs w:val="21"/>
          <w:lang w:val="en-ZA"/>
        </w:rPr>
      </w:pPr>
      <w:r>
        <w:rPr>
          <w:rFonts w:ascii="Lato-Light" w:hAnsi="Lato-Light" w:cs="Lato-Light"/>
          <w:color w:val="000000"/>
          <w:sz w:val="21"/>
          <w:szCs w:val="21"/>
          <w:lang w:val="en-ZA"/>
        </w:rPr>
        <w:t>There needs to be a selection of 3 priority labels from a dropdown list next to every maintenance task that is</w:t>
      </w:r>
    </w:p>
    <w:p w14:paraId="185C2602" w14:textId="77777777" w:rsidR="00CE0C01" w:rsidRDefault="00CE0C01" w:rsidP="00CE0C01">
      <w:pPr>
        <w:autoSpaceDE w:val="0"/>
        <w:autoSpaceDN w:val="0"/>
        <w:adjustRightInd w:val="0"/>
        <w:spacing w:after="0" w:line="240" w:lineRule="auto"/>
        <w:rPr>
          <w:rFonts w:ascii="Lato-Light" w:hAnsi="Lato-Light" w:cs="Lato-Light"/>
          <w:color w:val="000000"/>
          <w:sz w:val="21"/>
          <w:szCs w:val="21"/>
          <w:lang w:val="en-ZA"/>
        </w:rPr>
      </w:pPr>
      <w:r>
        <w:rPr>
          <w:rFonts w:ascii="Lato-Light" w:hAnsi="Lato-Light" w:cs="Lato-Light"/>
          <w:color w:val="000000"/>
          <w:sz w:val="21"/>
          <w:szCs w:val="21"/>
          <w:lang w:val="en-ZA"/>
        </w:rPr>
        <w:t>created.</w:t>
      </w:r>
    </w:p>
    <w:p w14:paraId="222AC80F" w14:textId="77777777" w:rsidR="00CE0C01" w:rsidRDefault="00CE0C01" w:rsidP="00CE0C01">
      <w:pPr>
        <w:autoSpaceDE w:val="0"/>
        <w:autoSpaceDN w:val="0"/>
        <w:adjustRightInd w:val="0"/>
        <w:spacing w:after="0" w:line="240" w:lineRule="auto"/>
        <w:rPr>
          <w:rFonts w:ascii="Lato-Light" w:hAnsi="Lato-Light" w:cs="Lato-Light"/>
          <w:color w:val="000000"/>
          <w:sz w:val="21"/>
          <w:szCs w:val="21"/>
          <w:lang w:val="en-ZA"/>
        </w:rPr>
      </w:pPr>
      <w:r>
        <w:rPr>
          <w:rFonts w:ascii="Lato-Light" w:hAnsi="Lato-Light" w:cs="Lato-Light"/>
          <w:color w:val="000000"/>
          <w:sz w:val="21"/>
          <w:szCs w:val="21"/>
          <w:lang w:val="en-ZA"/>
        </w:rPr>
        <w:t>Priority to include</w:t>
      </w:r>
    </w:p>
    <w:p w14:paraId="5E49BD2A" w14:textId="77777777" w:rsidR="00CE0C01" w:rsidRDefault="00CE0C01" w:rsidP="00CE0C01">
      <w:pPr>
        <w:autoSpaceDE w:val="0"/>
        <w:autoSpaceDN w:val="0"/>
        <w:adjustRightInd w:val="0"/>
        <w:spacing w:after="0" w:line="240" w:lineRule="auto"/>
        <w:rPr>
          <w:rFonts w:ascii="Lato-Light" w:hAnsi="Lato-Light" w:cs="Lato-Light"/>
          <w:color w:val="000000"/>
          <w:sz w:val="21"/>
          <w:szCs w:val="21"/>
          <w:lang w:val="en-ZA"/>
        </w:rPr>
      </w:pPr>
      <w:r>
        <w:rPr>
          <w:rFonts w:ascii="Arial" w:eastAsia="ArialMT" w:hAnsi="Arial" w:cs="Arial"/>
          <w:color w:val="000000"/>
          <w:sz w:val="21"/>
          <w:szCs w:val="21"/>
          <w:lang w:val="en-ZA"/>
        </w:rPr>
        <w:t>●</w:t>
      </w:r>
      <w:r>
        <w:rPr>
          <w:rFonts w:ascii="ArialMT" w:eastAsia="ArialMT" w:hAnsi="Lato-Light" w:cs="ArialMT"/>
          <w:color w:val="000000"/>
          <w:sz w:val="21"/>
          <w:szCs w:val="21"/>
          <w:lang w:val="en-ZA"/>
        </w:rPr>
        <w:t xml:space="preserve"> </w:t>
      </w:r>
      <w:r>
        <w:rPr>
          <w:rFonts w:ascii="Lato-Light" w:hAnsi="Lato-Light" w:cs="Lato-Light"/>
          <w:color w:val="000000"/>
          <w:sz w:val="21"/>
          <w:szCs w:val="21"/>
          <w:lang w:val="en-ZA"/>
        </w:rPr>
        <w:t>High</w:t>
      </w:r>
    </w:p>
    <w:p w14:paraId="4DEAECAB" w14:textId="77777777" w:rsidR="00CE0C01" w:rsidRDefault="00CE0C01" w:rsidP="00CE0C01">
      <w:pPr>
        <w:autoSpaceDE w:val="0"/>
        <w:autoSpaceDN w:val="0"/>
        <w:adjustRightInd w:val="0"/>
        <w:spacing w:after="0" w:line="240" w:lineRule="auto"/>
        <w:rPr>
          <w:rFonts w:ascii="Lato-Light" w:hAnsi="Lato-Light" w:cs="Lato-Light"/>
          <w:color w:val="000000"/>
          <w:sz w:val="21"/>
          <w:szCs w:val="21"/>
          <w:lang w:val="en-ZA"/>
        </w:rPr>
      </w:pPr>
      <w:r>
        <w:rPr>
          <w:rFonts w:ascii="Arial" w:eastAsia="ArialMT" w:hAnsi="Arial" w:cs="Arial"/>
          <w:color w:val="000000"/>
          <w:sz w:val="21"/>
          <w:szCs w:val="21"/>
          <w:lang w:val="en-ZA"/>
        </w:rPr>
        <w:t>●</w:t>
      </w:r>
      <w:r>
        <w:rPr>
          <w:rFonts w:ascii="ArialMT" w:eastAsia="ArialMT" w:hAnsi="Lato-Light" w:cs="ArialMT"/>
          <w:color w:val="000000"/>
          <w:sz w:val="21"/>
          <w:szCs w:val="21"/>
          <w:lang w:val="en-ZA"/>
        </w:rPr>
        <w:t xml:space="preserve"> </w:t>
      </w:r>
      <w:r>
        <w:rPr>
          <w:rFonts w:ascii="Lato-Light" w:hAnsi="Lato-Light" w:cs="Lato-Light"/>
          <w:color w:val="000000"/>
          <w:sz w:val="21"/>
          <w:szCs w:val="21"/>
          <w:lang w:val="en-ZA"/>
        </w:rPr>
        <w:t>Medium</w:t>
      </w:r>
    </w:p>
    <w:p w14:paraId="488631FD" w14:textId="77777777" w:rsidR="00CE0C01" w:rsidRDefault="00CE0C01" w:rsidP="00CE0C01">
      <w:pPr>
        <w:autoSpaceDE w:val="0"/>
        <w:autoSpaceDN w:val="0"/>
        <w:adjustRightInd w:val="0"/>
        <w:spacing w:after="0" w:line="240" w:lineRule="auto"/>
        <w:rPr>
          <w:rFonts w:ascii="Lato-Light" w:hAnsi="Lato-Light" w:cs="Lato-Light"/>
          <w:color w:val="000000"/>
          <w:sz w:val="21"/>
          <w:szCs w:val="21"/>
          <w:lang w:val="en-ZA"/>
        </w:rPr>
      </w:pPr>
      <w:r>
        <w:rPr>
          <w:rFonts w:ascii="Arial" w:eastAsia="ArialMT" w:hAnsi="Arial" w:cs="Arial"/>
          <w:color w:val="000000"/>
          <w:sz w:val="21"/>
          <w:szCs w:val="21"/>
          <w:lang w:val="en-ZA"/>
        </w:rPr>
        <w:t>●</w:t>
      </w:r>
      <w:r>
        <w:rPr>
          <w:rFonts w:ascii="ArialMT" w:eastAsia="ArialMT" w:hAnsi="Lato-Light" w:cs="ArialMT"/>
          <w:color w:val="000000"/>
          <w:sz w:val="21"/>
          <w:szCs w:val="21"/>
          <w:lang w:val="en-ZA"/>
        </w:rPr>
        <w:t xml:space="preserve"> </w:t>
      </w:r>
      <w:r>
        <w:rPr>
          <w:rFonts w:ascii="Lato-Light" w:hAnsi="Lato-Light" w:cs="Lato-Light"/>
          <w:color w:val="000000"/>
          <w:sz w:val="21"/>
          <w:szCs w:val="21"/>
          <w:lang w:val="en-ZA"/>
        </w:rPr>
        <w:t>Low</w:t>
      </w:r>
    </w:p>
    <w:p w14:paraId="5F3896E4" w14:textId="77777777" w:rsidR="00CE0C01" w:rsidRDefault="00CE0C01" w:rsidP="00CE0C01">
      <w:pPr>
        <w:autoSpaceDE w:val="0"/>
        <w:autoSpaceDN w:val="0"/>
        <w:adjustRightInd w:val="0"/>
        <w:spacing w:after="0" w:line="240" w:lineRule="auto"/>
        <w:rPr>
          <w:rFonts w:ascii="Lato-Light" w:hAnsi="Lato-Light" w:cs="Lato-Light"/>
          <w:color w:val="000000"/>
          <w:sz w:val="21"/>
          <w:szCs w:val="21"/>
          <w:lang w:val="en-ZA"/>
        </w:rPr>
      </w:pPr>
      <w:r>
        <w:rPr>
          <w:rFonts w:ascii="Lato-Light" w:hAnsi="Lato-Light" w:cs="Lato-Light"/>
          <w:color w:val="000000"/>
          <w:sz w:val="21"/>
          <w:szCs w:val="21"/>
          <w:lang w:val="en-ZA"/>
        </w:rPr>
        <w:t>All the items with a high priority needs to be grouped at the top of the list and marked in red</w:t>
      </w:r>
    </w:p>
    <w:p w14:paraId="50425A69" w14:textId="77777777" w:rsidR="00CE0C01" w:rsidRDefault="00CE0C01" w:rsidP="00CE0C01">
      <w:pPr>
        <w:rPr>
          <w:rFonts w:ascii="Lato-Light" w:hAnsi="Lato-Light" w:cs="Lato-Light"/>
          <w:color w:val="000000"/>
          <w:sz w:val="21"/>
          <w:szCs w:val="21"/>
          <w:lang w:val="en-ZA"/>
        </w:rPr>
      </w:pPr>
    </w:p>
    <w:p w14:paraId="0B542585" w14:textId="4204E141" w:rsidR="00855982" w:rsidRDefault="00CE0C01" w:rsidP="00CE0C01">
      <w:pPr>
        <w:rPr>
          <w:rFonts w:ascii="Lato-Light" w:hAnsi="Lato-Light" w:cs="Lato-Light"/>
          <w:color w:val="000000"/>
          <w:sz w:val="21"/>
          <w:szCs w:val="21"/>
          <w:lang w:val="en-ZA"/>
        </w:rPr>
      </w:pPr>
      <w:r w:rsidRPr="00CE0C01">
        <w:rPr>
          <w:rFonts w:ascii="Lato-Light" w:hAnsi="Lato-Light" w:cs="Lato-Light"/>
          <w:color w:val="000000"/>
          <w:sz w:val="21"/>
          <w:szCs w:val="21"/>
          <w:lang w:val="en-ZA"/>
        </w:rPr>
        <w:t>The next category needs to be medium followed by low that will then be displayed at the bottom of the list</w:t>
      </w:r>
    </w:p>
    <w:p w14:paraId="57ADD232" w14:textId="77777777" w:rsidR="00CE0C01" w:rsidRDefault="00CE0C01" w:rsidP="00CE0C01">
      <w:pPr>
        <w:rPr>
          <w:rFonts w:ascii="Lato-Light" w:hAnsi="Lato-Light" w:cs="Lato-Light"/>
          <w:color w:val="000000"/>
          <w:sz w:val="21"/>
          <w:szCs w:val="21"/>
          <w:lang w:val="en-ZA"/>
        </w:rPr>
      </w:pPr>
    </w:p>
    <w:p w14:paraId="4F8EF756" w14:textId="5C697A4F" w:rsidR="00CE0C01" w:rsidRPr="00956393" w:rsidRDefault="00CE0C01" w:rsidP="00CE0C01">
      <w:pPr>
        <w:rPr>
          <w:rFonts w:ascii="Lato-Light" w:hAnsi="Lato-Light" w:cs="Lato-Light"/>
          <w:b/>
          <w:bCs/>
          <w:color w:val="000000"/>
          <w:sz w:val="21"/>
          <w:szCs w:val="21"/>
          <w:lang w:val="en-ZA"/>
        </w:rPr>
      </w:pPr>
      <w:r w:rsidRPr="00956393">
        <w:rPr>
          <w:rFonts w:ascii="Lato-Light" w:hAnsi="Lato-Light" w:cs="Lato-Light"/>
          <w:b/>
          <w:bCs/>
          <w:color w:val="000000"/>
          <w:sz w:val="21"/>
          <w:szCs w:val="21"/>
          <w:lang w:val="en-ZA"/>
        </w:rPr>
        <w:t>Test 1</w:t>
      </w:r>
    </w:p>
    <w:p w14:paraId="14F34D94" w14:textId="72FF9EA7" w:rsidR="00CE0C01" w:rsidRDefault="00CE0C01" w:rsidP="00CE0C01">
      <w:pPr>
        <w:rPr>
          <w:rFonts w:ascii="Lato-Light" w:hAnsi="Lato-Light" w:cs="Lato-Light"/>
          <w:color w:val="000000"/>
          <w:sz w:val="21"/>
          <w:szCs w:val="21"/>
          <w:lang w:val="en-ZA"/>
        </w:rPr>
      </w:pPr>
      <w:r>
        <w:rPr>
          <w:rFonts w:ascii="Lato-Light" w:hAnsi="Lato-Light" w:cs="Lato-Light"/>
          <w:color w:val="000000"/>
          <w:sz w:val="21"/>
          <w:szCs w:val="21"/>
          <w:lang w:val="en-ZA"/>
        </w:rPr>
        <w:t>Scenario – Housekeeping Manager sets a high priority task and Validates that the task is grouped at the top of the list and marked in red</w:t>
      </w:r>
    </w:p>
    <w:p w14:paraId="7DF13EB9" w14:textId="46BC7DD0" w:rsidR="00CE0C01" w:rsidRDefault="00CE0C01" w:rsidP="00CE0C01">
      <w:pPr>
        <w:rPr>
          <w:rFonts w:ascii="Lato-Light" w:hAnsi="Lato-Light" w:cs="Lato-Light"/>
          <w:color w:val="000000"/>
          <w:sz w:val="21"/>
          <w:szCs w:val="21"/>
          <w:lang w:val="en-ZA"/>
        </w:rPr>
      </w:pPr>
      <w:r>
        <w:rPr>
          <w:rFonts w:ascii="Lato-Light" w:hAnsi="Lato-Light" w:cs="Lato-Light"/>
          <w:color w:val="000000"/>
          <w:sz w:val="21"/>
          <w:szCs w:val="21"/>
          <w:lang w:val="en-ZA"/>
        </w:rPr>
        <w:t>Prerequisites – A list of tasks (at least 3) must have been created and have no priority set prior to the test.</w:t>
      </w:r>
    </w:p>
    <w:p w14:paraId="78757335" w14:textId="78108201" w:rsidR="00CE0C01" w:rsidRPr="00CE0C01" w:rsidRDefault="00CE0C01" w:rsidP="00CE0C01">
      <w:pPr>
        <w:pStyle w:val="ListParagraph"/>
        <w:numPr>
          <w:ilvl w:val="0"/>
          <w:numId w:val="32"/>
        </w:numPr>
        <w:rPr>
          <w:rFonts w:ascii="Lato-Light" w:hAnsi="Lato-Light" w:cs="Lato-Light"/>
          <w:color w:val="000000"/>
          <w:sz w:val="21"/>
          <w:szCs w:val="21"/>
          <w:lang w:val="en-ZA"/>
        </w:rPr>
      </w:pPr>
      <w:r>
        <w:rPr>
          <w:rFonts w:ascii="Lato-Light" w:hAnsi="Lato-Light" w:cs="Lato-Light"/>
          <w:color w:val="000000"/>
          <w:sz w:val="21"/>
          <w:szCs w:val="21"/>
          <w:lang w:val="en-ZA"/>
        </w:rPr>
        <w:t>A housekeeping manage account has been created and can access the cleaning and maintenance tasks page.</w:t>
      </w:r>
    </w:p>
    <w:p w14:paraId="59E57CE0" w14:textId="2D693CBD" w:rsidR="00CE0C01" w:rsidRDefault="00CE0C01" w:rsidP="00CE0C01">
      <w:pPr>
        <w:rPr>
          <w:rFonts w:ascii="Lato-Light" w:hAnsi="Lato-Light" w:cs="Lato-Light"/>
          <w:color w:val="000000"/>
          <w:sz w:val="21"/>
          <w:szCs w:val="21"/>
          <w:lang w:val="en-ZA"/>
        </w:rPr>
      </w:pPr>
      <w:r>
        <w:rPr>
          <w:rFonts w:ascii="Lato-Light" w:hAnsi="Lato-Light" w:cs="Lato-Light"/>
          <w:color w:val="000000"/>
          <w:sz w:val="21"/>
          <w:szCs w:val="21"/>
          <w:lang w:val="en-ZA"/>
        </w:rPr>
        <w:t xml:space="preserve">Steps </w:t>
      </w:r>
    </w:p>
    <w:p w14:paraId="2E6747C4" w14:textId="6701575D" w:rsidR="00CE0C01" w:rsidRDefault="00CE0C01" w:rsidP="00CE0C01">
      <w:pPr>
        <w:pStyle w:val="ListParagraph"/>
        <w:numPr>
          <w:ilvl w:val="0"/>
          <w:numId w:val="31"/>
        </w:numPr>
      </w:pPr>
      <w:r>
        <w:t xml:space="preserve">Login to the RoomRacoon site as a Housekeeping manager and navigate to the maintenance task page </w:t>
      </w:r>
    </w:p>
    <w:p w14:paraId="368D8250" w14:textId="7F6AE556" w:rsidR="00CE0C01" w:rsidRDefault="00CE0C01" w:rsidP="00CE0C01">
      <w:pPr>
        <w:pStyle w:val="ListParagraph"/>
        <w:numPr>
          <w:ilvl w:val="0"/>
          <w:numId w:val="31"/>
        </w:numPr>
      </w:pPr>
      <w:r>
        <w:t xml:space="preserve">Validate that there are at least 3 unprioritized tasks available </w:t>
      </w:r>
    </w:p>
    <w:p w14:paraId="1B223794" w14:textId="2A0D3E46" w:rsidR="00CE0C01" w:rsidRDefault="00CE0C01" w:rsidP="00CE0C01">
      <w:pPr>
        <w:pStyle w:val="ListParagraph"/>
        <w:numPr>
          <w:ilvl w:val="0"/>
          <w:numId w:val="31"/>
        </w:numPr>
      </w:pPr>
      <w:r>
        <w:t xml:space="preserve">Select a task from the list available and validate that there is a drop down list containing </w:t>
      </w:r>
      <w:r w:rsidR="00956393">
        <w:t>3 priority labels – High, Medium and Low available for selection</w:t>
      </w:r>
    </w:p>
    <w:p w14:paraId="73B373C0" w14:textId="1F8FC37B" w:rsidR="00956393" w:rsidRDefault="00956393" w:rsidP="00CE0C01">
      <w:pPr>
        <w:pStyle w:val="ListParagraph"/>
        <w:numPr>
          <w:ilvl w:val="0"/>
          <w:numId w:val="31"/>
        </w:numPr>
      </w:pPr>
      <w:r>
        <w:t>Select the High priority for the task selected and validate that this priority has been correctly set.</w:t>
      </w:r>
    </w:p>
    <w:p w14:paraId="2C2D8A96" w14:textId="31E1FADB" w:rsidR="00956393" w:rsidRDefault="00956393" w:rsidP="00956393">
      <w:pPr>
        <w:pStyle w:val="ListParagraph"/>
        <w:numPr>
          <w:ilvl w:val="0"/>
          <w:numId w:val="31"/>
        </w:numPr>
      </w:pPr>
      <w:r>
        <w:lastRenderedPageBreak/>
        <w:t>Validate that the list has been reordered with the high priority task set in step 4 at the top of the list and marked in red.</w:t>
      </w:r>
    </w:p>
    <w:p w14:paraId="77839FBD" w14:textId="1FCFA6BE" w:rsidR="00956393" w:rsidRPr="00956393" w:rsidRDefault="00956393" w:rsidP="00956393">
      <w:pPr>
        <w:rPr>
          <w:b/>
          <w:bCs/>
        </w:rPr>
      </w:pPr>
      <w:r w:rsidRPr="00956393">
        <w:rPr>
          <w:b/>
          <w:bCs/>
        </w:rPr>
        <w:t xml:space="preserve">Test 2 </w:t>
      </w:r>
    </w:p>
    <w:p w14:paraId="2798DF7F" w14:textId="460C4A15" w:rsidR="00956393" w:rsidRDefault="00956393" w:rsidP="00956393">
      <w:r>
        <w:t xml:space="preserve">Scenario – A housekeeping manager sets a high/medium task to low and validates that the task list is reordered. </w:t>
      </w:r>
    </w:p>
    <w:p w14:paraId="06B1A7EB" w14:textId="5D723093" w:rsidR="00956393" w:rsidRDefault="00956393" w:rsidP="00956393">
      <w:pPr>
        <w:rPr>
          <w:rFonts w:ascii="Lato-Light" w:hAnsi="Lato-Light" w:cs="Lato-Light"/>
          <w:color w:val="000000"/>
          <w:sz w:val="21"/>
          <w:szCs w:val="21"/>
          <w:lang w:val="en-ZA"/>
        </w:rPr>
      </w:pPr>
      <w:r>
        <w:rPr>
          <w:rFonts w:ascii="Lato-Light" w:hAnsi="Lato-Light" w:cs="Lato-Light"/>
          <w:color w:val="000000"/>
          <w:sz w:val="21"/>
          <w:szCs w:val="21"/>
          <w:lang w:val="en-ZA"/>
        </w:rPr>
        <w:t xml:space="preserve">Prerequisites – A list of tasks (at least 3) must have been created and have </w:t>
      </w:r>
      <w:r>
        <w:rPr>
          <w:rFonts w:ascii="Lato-Light" w:hAnsi="Lato-Light" w:cs="Lato-Light"/>
          <w:color w:val="000000"/>
          <w:sz w:val="21"/>
          <w:szCs w:val="21"/>
          <w:lang w:val="en-ZA"/>
        </w:rPr>
        <w:t xml:space="preserve">varied priorities </w:t>
      </w:r>
      <w:r>
        <w:rPr>
          <w:rFonts w:ascii="Lato-Light" w:hAnsi="Lato-Light" w:cs="Lato-Light"/>
          <w:color w:val="000000"/>
          <w:sz w:val="21"/>
          <w:szCs w:val="21"/>
          <w:lang w:val="en-ZA"/>
        </w:rPr>
        <w:t>set prior to the test.</w:t>
      </w:r>
    </w:p>
    <w:p w14:paraId="7083ADDB" w14:textId="61122D5A" w:rsidR="00956393" w:rsidRPr="00956393" w:rsidRDefault="00956393" w:rsidP="00956393">
      <w:pPr>
        <w:pStyle w:val="ListParagraph"/>
        <w:numPr>
          <w:ilvl w:val="0"/>
          <w:numId w:val="32"/>
        </w:numPr>
        <w:rPr>
          <w:rFonts w:ascii="Lato-Light" w:hAnsi="Lato-Light" w:cs="Lato-Light"/>
          <w:color w:val="000000"/>
          <w:sz w:val="21"/>
          <w:szCs w:val="21"/>
          <w:lang w:val="en-ZA"/>
        </w:rPr>
      </w:pPr>
      <w:r>
        <w:rPr>
          <w:rFonts w:ascii="Lato-Light" w:hAnsi="Lato-Light" w:cs="Lato-Light"/>
          <w:color w:val="000000"/>
          <w:sz w:val="21"/>
          <w:szCs w:val="21"/>
          <w:lang w:val="en-ZA"/>
        </w:rPr>
        <w:t>A housekeeping manage account has been created and can access the cleaning and maintenance tasks page.</w:t>
      </w:r>
    </w:p>
    <w:p w14:paraId="198BF932" w14:textId="5055DE19" w:rsidR="00956393" w:rsidRDefault="00956393" w:rsidP="00956393">
      <w:r>
        <w:t xml:space="preserve">Steps </w:t>
      </w:r>
    </w:p>
    <w:p w14:paraId="281A4371" w14:textId="77777777" w:rsidR="00956393" w:rsidRDefault="00956393" w:rsidP="00956393">
      <w:pPr>
        <w:pStyle w:val="ListParagraph"/>
        <w:numPr>
          <w:ilvl w:val="0"/>
          <w:numId w:val="34"/>
        </w:numPr>
      </w:pPr>
      <w:r>
        <w:t xml:space="preserve"> </w:t>
      </w:r>
      <w:r>
        <w:t xml:space="preserve">Login to the RoomRacoon site as a Housekeeping manager and navigate to the maintenance task page </w:t>
      </w:r>
    </w:p>
    <w:p w14:paraId="129A1853" w14:textId="188108A4" w:rsidR="00956393" w:rsidRDefault="00956393" w:rsidP="00956393">
      <w:pPr>
        <w:pStyle w:val="ListParagraph"/>
        <w:numPr>
          <w:ilvl w:val="0"/>
          <w:numId w:val="34"/>
        </w:numPr>
      </w:pPr>
      <w:r>
        <w:t xml:space="preserve">Validate that there are at least 3 tasks available </w:t>
      </w:r>
      <w:r>
        <w:t>with varied priorities</w:t>
      </w:r>
    </w:p>
    <w:p w14:paraId="3CA3EC90" w14:textId="2573DE54" w:rsidR="00956393" w:rsidRDefault="00956393" w:rsidP="00956393">
      <w:pPr>
        <w:pStyle w:val="ListParagraph"/>
        <w:numPr>
          <w:ilvl w:val="0"/>
          <w:numId w:val="34"/>
        </w:numPr>
      </w:pPr>
      <w:r>
        <w:t>Select a task from the list</w:t>
      </w:r>
      <w:r>
        <w:t xml:space="preserve"> with a High priority</w:t>
      </w:r>
      <w:r>
        <w:t xml:space="preserve"> and validate that there is a drop down list containing priority labels – Medium and Low available for selection</w:t>
      </w:r>
    </w:p>
    <w:p w14:paraId="77B723EE" w14:textId="0DB7D429" w:rsidR="00956393" w:rsidRDefault="00956393" w:rsidP="00956393">
      <w:pPr>
        <w:pStyle w:val="ListParagraph"/>
        <w:numPr>
          <w:ilvl w:val="0"/>
          <w:numId w:val="34"/>
        </w:numPr>
      </w:pPr>
      <w:r>
        <w:t xml:space="preserve">Select the </w:t>
      </w:r>
      <w:r>
        <w:t xml:space="preserve">Low </w:t>
      </w:r>
      <w:r>
        <w:t>priority for the task selected and validate that this priority has been correctly set.</w:t>
      </w:r>
    </w:p>
    <w:p w14:paraId="47EA5693" w14:textId="7040BA4A" w:rsidR="00956393" w:rsidRDefault="00956393" w:rsidP="00956393">
      <w:pPr>
        <w:pStyle w:val="ListParagraph"/>
        <w:numPr>
          <w:ilvl w:val="0"/>
          <w:numId w:val="34"/>
        </w:numPr>
      </w:pPr>
      <w:r>
        <w:t xml:space="preserve">Validate that the list has been reordered with the </w:t>
      </w:r>
      <w:r>
        <w:t xml:space="preserve">Low </w:t>
      </w:r>
      <w:r>
        <w:t xml:space="preserve">priority task set in step 4 at the </w:t>
      </w:r>
      <w:r>
        <w:t>bottom</w:t>
      </w:r>
      <w:r>
        <w:t xml:space="preserve"> of the list and </w:t>
      </w:r>
      <w:r>
        <w:t xml:space="preserve">not </w:t>
      </w:r>
      <w:r>
        <w:t>marked in red</w:t>
      </w:r>
      <w:r>
        <w:t>.</w:t>
      </w:r>
    </w:p>
    <w:p w14:paraId="378F8C0D" w14:textId="77777777" w:rsidR="00956393" w:rsidRDefault="00956393" w:rsidP="00956393"/>
    <w:p w14:paraId="1902EC07" w14:textId="77777777" w:rsidR="00956393" w:rsidRPr="00956393" w:rsidRDefault="00956393" w:rsidP="00956393">
      <w:pPr>
        <w:pStyle w:val="Heading1"/>
      </w:pPr>
      <w:r w:rsidRPr="00956393">
        <w:t>Part 2 - General Knowledge</w:t>
      </w:r>
    </w:p>
    <w:p w14:paraId="20258397" w14:textId="77777777" w:rsidR="00956393" w:rsidRPr="00956393" w:rsidRDefault="00956393" w:rsidP="00956393">
      <w:pPr>
        <w:rPr>
          <w:b/>
          <w:bCs/>
          <w:lang w:val="en-ZA"/>
        </w:rPr>
      </w:pPr>
      <w:r w:rsidRPr="00956393">
        <w:rPr>
          <w:b/>
          <w:bCs/>
          <w:lang w:val="en-ZA"/>
        </w:rPr>
        <w:t>1. Which of the following is not a valid phase of SDLC (Software Development Life Cycle)?</w:t>
      </w:r>
    </w:p>
    <w:p w14:paraId="5A35F06D" w14:textId="77777777" w:rsidR="00956393" w:rsidRPr="00956393" w:rsidRDefault="00956393" w:rsidP="00956393">
      <w:pPr>
        <w:rPr>
          <w:lang w:val="en-ZA"/>
        </w:rPr>
      </w:pPr>
      <w:r w:rsidRPr="00956393">
        <w:rPr>
          <w:lang w:val="en-ZA"/>
        </w:rPr>
        <w:t>a. Testing Phase</w:t>
      </w:r>
    </w:p>
    <w:p w14:paraId="625564C1" w14:textId="77777777" w:rsidR="00956393" w:rsidRPr="00956393" w:rsidRDefault="00956393" w:rsidP="00956393">
      <w:pPr>
        <w:rPr>
          <w:lang w:val="en-ZA"/>
        </w:rPr>
      </w:pPr>
      <w:r w:rsidRPr="00956393">
        <w:rPr>
          <w:lang w:val="en-ZA"/>
        </w:rPr>
        <w:t>b. Requirement Phase</w:t>
      </w:r>
    </w:p>
    <w:p w14:paraId="0107342E" w14:textId="77777777" w:rsidR="00956393" w:rsidRPr="00956393" w:rsidRDefault="00956393" w:rsidP="00956393">
      <w:pPr>
        <w:rPr>
          <w:lang w:val="en-ZA"/>
        </w:rPr>
      </w:pPr>
      <w:r w:rsidRPr="00956393">
        <w:rPr>
          <w:lang w:val="en-ZA"/>
        </w:rPr>
        <w:t>c. Deployment Phase</w:t>
      </w:r>
    </w:p>
    <w:p w14:paraId="0C698A0D" w14:textId="77777777" w:rsidR="00956393" w:rsidRPr="00956393" w:rsidRDefault="00956393" w:rsidP="00956393">
      <w:pPr>
        <w:rPr>
          <w:lang w:val="en-ZA"/>
        </w:rPr>
      </w:pPr>
      <w:r w:rsidRPr="00956393">
        <w:rPr>
          <w:lang w:val="en-ZA"/>
        </w:rPr>
        <w:t>d</w:t>
      </w:r>
      <w:r w:rsidRPr="00956393">
        <w:rPr>
          <w:highlight w:val="yellow"/>
          <w:lang w:val="en-ZA"/>
        </w:rPr>
        <w:t>. Testing closure</w:t>
      </w:r>
    </w:p>
    <w:p w14:paraId="47E1D72F" w14:textId="77777777" w:rsidR="00956393" w:rsidRPr="00956393" w:rsidRDefault="00956393" w:rsidP="00956393">
      <w:pPr>
        <w:rPr>
          <w:b/>
          <w:bCs/>
          <w:lang w:val="en-ZA"/>
        </w:rPr>
      </w:pPr>
      <w:r w:rsidRPr="00956393">
        <w:rPr>
          <w:b/>
          <w:bCs/>
          <w:lang w:val="en-ZA"/>
        </w:rPr>
        <w:t>2. 2. What are the different levels of Testing?</w:t>
      </w:r>
    </w:p>
    <w:p w14:paraId="3E090FD6" w14:textId="77777777" w:rsidR="00956393" w:rsidRPr="00956393" w:rsidRDefault="00956393" w:rsidP="00956393">
      <w:pPr>
        <w:rPr>
          <w:lang w:val="en-ZA"/>
        </w:rPr>
      </w:pPr>
      <w:r w:rsidRPr="00956393">
        <w:rPr>
          <w:lang w:val="en-ZA"/>
        </w:rPr>
        <w:t>a. Integration testing</w:t>
      </w:r>
    </w:p>
    <w:p w14:paraId="7CB15A28" w14:textId="77777777" w:rsidR="00956393" w:rsidRPr="00956393" w:rsidRDefault="00956393" w:rsidP="00956393">
      <w:pPr>
        <w:rPr>
          <w:lang w:val="en-ZA"/>
        </w:rPr>
      </w:pPr>
      <w:r w:rsidRPr="00956393">
        <w:rPr>
          <w:lang w:val="en-ZA"/>
        </w:rPr>
        <w:t>b. Unit testing</w:t>
      </w:r>
    </w:p>
    <w:p w14:paraId="3ADCB36E" w14:textId="77777777" w:rsidR="00956393" w:rsidRPr="00956393" w:rsidRDefault="00956393" w:rsidP="00956393">
      <w:pPr>
        <w:rPr>
          <w:lang w:val="en-ZA"/>
        </w:rPr>
      </w:pPr>
      <w:r w:rsidRPr="00956393">
        <w:rPr>
          <w:lang w:val="en-ZA"/>
        </w:rPr>
        <w:t>c. System testing</w:t>
      </w:r>
    </w:p>
    <w:p w14:paraId="3FDC6963" w14:textId="77777777" w:rsidR="00956393" w:rsidRPr="00956393" w:rsidRDefault="00956393" w:rsidP="00956393">
      <w:pPr>
        <w:rPr>
          <w:lang w:val="en-ZA"/>
        </w:rPr>
      </w:pPr>
      <w:r w:rsidRPr="00956393">
        <w:rPr>
          <w:lang w:val="en-ZA"/>
        </w:rPr>
        <w:t xml:space="preserve">d. </w:t>
      </w:r>
      <w:r w:rsidRPr="00956393">
        <w:rPr>
          <w:highlight w:val="yellow"/>
          <w:lang w:val="en-ZA"/>
        </w:rPr>
        <w:t>All of the above</w:t>
      </w:r>
    </w:p>
    <w:p w14:paraId="05C3E06C" w14:textId="77777777" w:rsidR="00956393" w:rsidRPr="00956393" w:rsidRDefault="00956393" w:rsidP="00956393">
      <w:pPr>
        <w:rPr>
          <w:b/>
          <w:bCs/>
          <w:lang w:val="en-ZA"/>
        </w:rPr>
      </w:pPr>
      <w:r w:rsidRPr="00956393">
        <w:rPr>
          <w:b/>
          <w:bCs/>
          <w:lang w:val="en-ZA"/>
        </w:rPr>
        <w:t>3. 3. Which of the below is not a part of the Test Plan?</w:t>
      </w:r>
    </w:p>
    <w:p w14:paraId="46854076" w14:textId="77777777" w:rsidR="00956393" w:rsidRPr="00956393" w:rsidRDefault="00956393" w:rsidP="00956393">
      <w:pPr>
        <w:rPr>
          <w:lang w:val="en-ZA"/>
        </w:rPr>
      </w:pPr>
      <w:r w:rsidRPr="00956393">
        <w:rPr>
          <w:lang w:val="en-ZA"/>
        </w:rPr>
        <w:t>a. Schedule</w:t>
      </w:r>
    </w:p>
    <w:p w14:paraId="0106D5AC" w14:textId="77777777" w:rsidR="00956393" w:rsidRPr="00956393" w:rsidRDefault="00956393" w:rsidP="00956393">
      <w:pPr>
        <w:rPr>
          <w:lang w:val="en-ZA"/>
        </w:rPr>
      </w:pPr>
      <w:r w:rsidRPr="00956393">
        <w:rPr>
          <w:lang w:val="en-ZA"/>
        </w:rPr>
        <w:lastRenderedPageBreak/>
        <w:t xml:space="preserve">b. </w:t>
      </w:r>
      <w:r w:rsidRPr="00956393">
        <w:rPr>
          <w:highlight w:val="yellow"/>
          <w:lang w:val="en-ZA"/>
        </w:rPr>
        <w:t>Risk</w:t>
      </w:r>
    </w:p>
    <w:p w14:paraId="7E3FE30D" w14:textId="77777777" w:rsidR="00956393" w:rsidRPr="00956393" w:rsidRDefault="00956393" w:rsidP="00956393">
      <w:pPr>
        <w:rPr>
          <w:lang w:val="en-ZA"/>
        </w:rPr>
      </w:pPr>
      <w:r w:rsidRPr="00956393">
        <w:rPr>
          <w:lang w:val="en-ZA"/>
        </w:rPr>
        <w:t>c. Incident reports</w:t>
      </w:r>
    </w:p>
    <w:p w14:paraId="73F65312" w14:textId="77777777" w:rsidR="00956393" w:rsidRPr="00956393" w:rsidRDefault="00956393" w:rsidP="00956393">
      <w:pPr>
        <w:rPr>
          <w:lang w:val="en-ZA"/>
        </w:rPr>
      </w:pPr>
      <w:r w:rsidRPr="00956393">
        <w:rPr>
          <w:lang w:val="en-ZA"/>
        </w:rPr>
        <w:t>d. Entry and exit criteria</w:t>
      </w:r>
    </w:p>
    <w:p w14:paraId="4BDDCDC1" w14:textId="77777777" w:rsidR="00956393" w:rsidRPr="00956393" w:rsidRDefault="00956393" w:rsidP="00956393">
      <w:pPr>
        <w:rPr>
          <w:b/>
          <w:bCs/>
          <w:lang w:val="en-ZA"/>
        </w:rPr>
      </w:pPr>
      <w:r w:rsidRPr="00956393">
        <w:rPr>
          <w:b/>
          <w:bCs/>
          <w:lang w:val="en-ZA"/>
        </w:rPr>
        <w:t>4. 6. Which of the below testing is executed without documentation and planning is known as?</w:t>
      </w:r>
    </w:p>
    <w:p w14:paraId="172B3477" w14:textId="77777777" w:rsidR="00956393" w:rsidRPr="00956393" w:rsidRDefault="00956393" w:rsidP="00956393">
      <w:pPr>
        <w:rPr>
          <w:lang w:val="en-ZA"/>
        </w:rPr>
      </w:pPr>
      <w:r w:rsidRPr="00956393">
        <w:rPr>
          <w:lang w:val="en-ZA"/>
        </w:rPr>
        <w:t>a. Regression Testing</w:t>
      </w:r>
    </w:p>
    <w:p w14:paraId="6F887A6A" w14:textId="77777777" w:rsidR="00956393" w:rsidRPr="00956393" w:rsidRDefault="00956393" w:rsidP="00956393">
      <w:pPr>
        <w:rPr>
          <w:lang w:val="en-ZA"/>
        </w:rPr>
      </w:pPr>
      <w:r w:rsidRPr="00956393">
        <w:rPr>
          <w:lang w:val="en-ZA"/>
        </w:rPr>
        <w:t xml:space="preserve">b. </w:t>
      </w:r>
      <w:r w:rsidRPr="00956393">
        <w:rPr>
          <w:highlight w:val="yellow"/>
          <w:lang w:val="en-ZA"/>
        </w:rPr>
        <w:t>Adhoc Testing</w:t>
      </w:r>
    </w:p>
    <w:p w14:paraId="61CD35C2" w14:textId="77777777" w:rsidR="00956393" w:rsidRPr="00956393" w:rsidRDefault="00956393" w:rsidP="00956393">
      <w:pPr>
        <w:rPr>
          <w:lang w:val="en-ZA"/>
        </w:rPr>
      </w:pPr>
      <w:r w:rsidRPr="00956393">
        <w:rPr>
          <w:lang w:val="en-ZA"/>
        </w:rPr>
        <w:t>c. Unit testing</w:t>
      </w:r>
    </w:p>
    <w:p w14:paraId="03631B07" w14:textId="18943A0E" w:rsidR="00956393" w:rsidRDefault="00956393" w:rsidP="00956393">
      <w:pPr>
        <w:rPr>
          <w:lang w:val="en-ZA"/>
        </w:rPr>
      </w:pPr>
      <w:r w:rsidRPr="00956393">
        <w:rPr>
          <w:lang w:val="en-ZA"/>
        </w:rPr>
        <w:t>d. None of the above</w:t>
      </w:r>
    </w:p>
    <w:p w14:paraId="2146A7D9" w14:textId="77777777" w:rsidR="00C63BA5" w:rsidRDefault="00C63BA5" w:rsidP="00956393">
      <w:pPr>
        <w:rPr>
          <w:lang w:val="en-ZA"/>
        </w:rPr>
      </w:pPr>
    </w:p>
    <w:p w14:paraId="06562C17" w14:textId="77777777" w:rsidR="00C63BA5" w:rsidRPr="00C63BA5" w:rsidRDefault="00C63BA5" w:rsidP="00C63BA5">
      <w:pPr>
        <w:pStyle w:val="Heading1"/>
      </w:pPr>
      <w:r w:rsidRPr="00C63BA5">
        <w:t>Part 3 - MySQL Exercise</w:t>
      </w:r>
    </w:p>
    <w:p w14:paraId="32E6219C" w14:textId="77777777" w:rsidR="00C63BA5" w:rsidRDefault="00C63BA5" w:rsidP="00C63BA5">
      <w:pPr>
        <w:autoSpaceDE w:val="0"/>
        <w:autoSpaceDN w:val="0"/>
        <w:adjustRightInd w:val="0"/>
        <w:spacing w:after="0" w:line="240" w:lineRule="auto"/>
        <w:rPr>
          <w:rFonts w:ascii="Lato-Light" w:eastAsia="ArialMT" w:hAnsi="Lato-Light" w:cs="Lato-Light"/>
          <w:color w:val="424242"/>
          <w:sz w:val="21"/>
          <w:szCs w:val="21"/>
          <w:lang w:val="en-ZA"/>
        </w:rPr>
      </w:pPr>
      <w:r>
        <w:rPr>
          <w:rFonts w:ascii="Lato-Light" w:eastAsia="ArialMT" w:hAnsi="Lato-Light" w:cs="Lato-Light"/>
          <w:color w:val="424242"/>
          <w:sz w:val="21"/>
          <w:szCs w:val="21"/>
          <w:lang w:val="en-ZA"/>
        </w:rPr>
        <w:t>Context:</w:t>
      </w:r>
    </w:p>
    <w:p w14:paraId="41A41A70" w14:textId="77777777" w:rsidR="00C63BA5" w:rsidRDefault="00C63BA5" w:rsidP="00C63BA5">
      <w:pPr>
        <w:autoSpaceDE w:val="0"/>
        <w:autoSpaceDN w:val="0"/>
        <w:adjustRightInd w:val="0"/>
        <w:spacing w:after="0" w:line="240" w:lineRule="auto"/>
        <w:rPr>
          <w:rFonts w:ascii="Lato-Light" w:eastAsia="ArialMT" w:hAnsi="Lato-Light" w:cs="Lato-Light"/>
          <w:color w:val="000000"/>
          <w:sz w:val="21"/>
          <w:szCs w:val="21"/>
          <w:lang w:val="en-ZA"/>
        </w:rPr>
      </w:pPr>
      <w:r>
        <w:rPr>
          <w:rFonts w:ascii="Lato-Light" w:eastAsia="ArialMT" w:hAnsi="Lato-Light" w:cs="Lato-Light"/>
          <w:color w:val="000000"/>
          <w:sz w:val="21"/>
          <w:szCs w:val="21"/>
          <w:lang w:val="en-ZA"/>
        </w:rPr>
        <w:t xml:space="preserve">You have two tables: </w:t>
      </w:r>
      <w:r>
        <w:rPr>
          <w:rFonts w:ascii="Lato-Regular" w:eastAsia="ArialMT" w:hAnsi="Lato-Regular" w:cs="Lato-Regular"/>
          <w:color w:val="42817C"/>
          <w:sz w:val="21"/>
          <w:szCs w:val="21"/>
          <w:lang w:val="en-ZA"/>
        </w:rPr>
        <w:t xml:space="preserve">students </w:t>
      </w:r>
      <w:r>
        <w:rPr>
          <w:rFonts w:ascii="Lato-Light" w:eastAsia="ArialMT" w:hAnsi="Lato-Light" w:cs="Lato-Light"/>
          <w:color w:val="000000"/>
          <w:sz w:val="21"/>
          <w:szCs w:val="21"/>
          <w:lang w:val="en-ZA"/>
        </w:rPr>
        <w:t xml:space="preserve">and </w:t>
      </w:r>
      <w:r>
        <w:rPr>
          <w:rFonts w:ascii="Lato-Regular" w:eastAsia="ArialMT" w:hAnsi="Lato-Regular" w:cs="Lato-Regular"/>
          <w:color w:val="42817C"/>
          <w:sz w:val="21"/>
          <w:szCs w:val="21"/>
          <w:lang w:val="en-ZA"/>
        </w:rPr>
        <w:t>courses</w:t>
      </w:r>
      <w:r>
        <w:rPr>
          <w:rFonts w:ascii="Lato-Light" w:eastAsia="ArialMT" w:hAnsi="Lato-Light" w:cs="Lato-Light"/>
          <w:color w:val="000000"/>
          <w:sz w:val="21"/>
          <w:szCs w:val="21"/>
          <w:lang w:val="en-ZA"/>
        </w:rPr>
        <w:t xml:space="preserve">. The </w:t>
      </w:r>
      <w:r>
        <w:rPr>
          <w:rFonts w:ascii="Lato-Regular" w:eastAsia="ArialMT" w:hAnsi="Lato-Regular" w:cs="Lato-Regular"/>
          <w:color w:val="42817C"/>
          <w:sz w:val="21"/>
          <w:szCs w:val="21"/>
          <w:lang w:val="en-ZA"/>
        </w:rPr>
        <w:t xml:space="preserve">students </w:t>
      </w:r>
      <w:r>
        <w:rPr>
          <w:rFonts w:ascii="Lato-Light" w:eastAsia="ArialMT" w:hAnsi="Lato-Light" w:cs="Lato-Light"/>
          <w:color w:val="000000"/>
          <w:sz w:val="21"/>
          <w:szCs w:val="21"/>
          <w:lang w:val="en-ZA"/>
        </w:rPr>
        <w:t xml:space="preserve">table has columns </w:t>
      </w:r>
      <w:r>
        <w:rPr>
          <w:rFonts w:ascii="Lato-Regular" w:eastAsia="ArialMT" w:hAnsi="Lato-Regular" w:cs="Lato-Regular"/>
          <w:color w:val="42817C"/>
          <w:sz w:val="21"/>
          <w:szCs w:val="21"/>
          <w:lang w:val="en-ZA"/>
        </w:rPr>
        <w:t xml:space="preserve">student_id </w:t>
      </w:r>
      <w:r>
        <w:rPr>
          <w:rFonts w:ascii="Lato-Light" w:eastAsia="ArialMT" w:hAnsi="Lato-Light" w:cs="Lato-Light"/>
          <w:color w:val="000000"/>
          <w:sz w:val="21"/>
          <w:szCs w:val="21"/>
          <w:lang w:val="en-ZA"/>
        </w:rPr>
        <w:t xml:space="preserve">(integer), </w:t>
      </w:r>
      <w:r>
        <w:rPr>
          <w:rFonts w:ascii="Lato-Regular" w:eastAsia="ArialMT" w:hAnsi="Lato-Regular" w:cs="Lato-Regular"/>
          <w:color w:val="42817C"/>
          <w:sz w:val="21"/>
          <w:szCs w:val="21"/>
          <w:lang w:val="en-ZA"/>
        </w:rPr>
        <w:t xml:space="preserve">student_name </w:t>
      </w:r>
      <w:r>
        <w:rPr>
          <w:rFonts w:ascii="Lato-Light" w:eastAsia="ArialMT" w:hAnsi="Lato-Light" w:cs="Lato-Light"/>
          <w:color w:val="000000"/>
          <w:sz w:val="21"/>
          <w:szCs w:val="21"/>
          <w:lang w:val="en-ZA"/>
        </w:rPr>
        <w:t>(varchar),</w:t>
      </w:r>
    </w:p>
    <w:p w14:paraId="4F972071" w14:textId="77777777" w:rsidR="00C63BA5" w:rsidRDefault="00C63BA5" w:rsidP="00C63BA5">
      <w:pPr>
        <w:autoSpaceDE w:val="0"/>
        <w:autoSpaceDN w:val="0"/>
        <w:adjustRightInd w:val="0"/>
        <w:spacing w:after="0" w:line="240" w:lineRule="auto"/>
        <w:rPr>
          <w:rFonts w:ascii="Lato-Light" w:eastAsia="ArialMT" w:hAnsi="Lato-Light" w:cs="Lato-Light"/>
          <w:color w:val="000000"/>
          <w:sz w:val="21"/>
          <w:szCs w:val="21"/>
          <w:lang w:val="en-ZA"/>
        </w:rPr>
      </w:pPr>
      <w:r>
        <w:rPr>
          <w:rFonts w:ascii="Lato-Light" w:eastAsia="ArialMT" w:hAnsi="Lato-Light" w:cs="Lato-Light"/>
          <w:color w:val="000000"/>
          <w:sz w:val="21"/>
          <w:szCs w:val="21"/>
          <w:lang w:val="en-ZA"/>
        </w:rPr>
        <w:t xml:space="preserve">and </w:t>
      </w:r>
      <w:r>
        <w:rPr>
          <w:rFonts w:ascii="Lato-Regular" w:eastAsia="ArialMT" w:hAnsi="Lato-Regular" w:cs="Lato-Regular"/>
          <w:color w:val="42817C"/>
          <w:sz w:val="21"/>
          <w:szCs w:val="21"/>
          <w:lang w:val="en-ZA"/>
        </w:rPr>
        <w:t xml:space="preserve">course_id </w:t>
      </w:r>
      <w:r>
        <w:rPr>
          <w:rFonts w:ascii="Lato-Light" w:eastAsia="ArialMT" w:hAnsi="Lato-Light" w:cs="Lato-Light"/>
          <w:color w:val="000000"/>
          <w:sz w:val="21"/>
          <w:szCs w:val="21"/>
          <w:lang w:val="en-ZA"/>
        </w:rPr>
        <w:t xml:space="preserve">(integer). The courses table has </w:t>
      </w:r>
      <w:r>
        <w:rPr>
          <w:rFonts w:ascii="Lato-Regular" w:eastAsia="ArialMT" w:hAnsi="Lato-Regular" w:cs="Lato-Regular"/>
          <w:color w:val="42817C"/>
          <w:sz w:val="21"/>
          <w:szCs w:val="21"/>
          <w:lang w:val="en-ZA"/>
        </w:rPr>
        <w:t xml:space="preserve">columns course_id </w:t>
      </w:r>
      <w:r>
        <w:rPr>
          <w:rFonts w:ascii="Lato-Light" w:eastAsia="ArialMT" w:hAnsi="Lato-Light" w:cs="Lato-Light"/>
          <w:color w:val="000000"/>
          <w:sz w:val="21"/>
          <w:szCs w:val="21"/>
          <w:lang w:val="en-ZA"/>
        </w:rPr>
        <w:t xml:space="preserve">(integer) and </w:t>
      </w:r>
      <w:r>
        <w:rPr>
          <w:rFonts w:ascii="Lato-Regular" w:eastAsia="ArialMT" w:hAnsi="Lato-Regular" w:cs="Lato-Regular"/>
          <w:color w:val="42817C"/>
          <w:sz w:val="21"/>
          <w:szCs w:val="21"/>
          <w:lang w:val="en-ZA"/>
        </w:rPr>
        <w:t xml:space="preserve">course_name </w:t>
      </w:r>
      <w:r>
        <w:rPr>
          <w:rFonts w:ascii="Lato-Light" w:eastAsia="ArialMT" w:hAnsi="Lato-Light" w:cs="Lato-Light"/>
          <w:color w:val="000000"/>
          <w:sz w:val="21"/>
          <w:szCs w:val="21"/>
          <w:lang w:val="en-ZA"/>
        </w:rPr>
        <w:t>(varchar).</w:t>
      </w:r>
    </w:p>
    <w:p w14:paraId="73C45C26" w14:textId="77777777" w:rsidR="00C63BA5" w:rsidRDefault="00C63BA5" w:rsidP="00C63BA5">
      <w:pPr>
        <w:autoSpaceDE w:val="0"/>
        <w:autoSpaceDN w:val="0"/>
        <w:adjustRightInd w:val="0"/>
        <w:spacing w:after="0" w:line="240" w:lineRule="auto"/>
        <w:rPr>
          <w:rFonts w:ascii="Lato-Light" w:eastAsia="ArialMT" w:hAnsi="Lato-Light" w:cs="Lato-Light"/>
          <w:color w:val="000000"/>
          <w:sz w:val="21"/>
          <w:szCs w:val="21"/>
          <w:lang w:val="en-ZA"/>
        </w:rPr>
      </w:pPr>
      <w:r>
        <w:rPr>
          <w:rFonts w:ascii="Lato-Light" w:eastAsia="ArialMT" w:hAnsi="Lato-Light" w:cs="Lato-Light"/>
          <w:color w:val="000000"/>
          <w:sz w:val="21"/>
          <w:szCs w:val="21"/>
          <w:lang w:val="en-ZA"/>
        </w:rPr>
        <w:t>Question:</w:t>
      </w:r>
    </w:p>
    <w:p w14:paraId="4F101A7C" w14:textId="77777777" w:rsidR="00C63BA5" w:rsidRDefault="00C63BA5" w:rsidP="00C63BA5">
      <w:pPr>
        <w:autoSpaceDE w:val="0"/>
        <w:autoSpaceDN w:val="0"/>
        <w:adjustRightInd w:val="0"/>
        <w:spacing w:after="0" w:line="240" w:lineRule="auto"/>
        <w:rPr>
          <w:rFonts w:ascii="Lato-Light" w:eastAsia="ArialMT" w:hAnsi="Lato-Light" w:cs="Lato-Light"/>
          <w:color w:val="000000"/>
          <w:sz w:val="21"/>
          <w:szCs w:val="21"/>
          <w:lang w:val="en-ZA"/>
        </w:rPr>
      </w:pPr>
      <w:r>
        <w:rPr>
          <w:rFonts w:ascii="Lato-Light" w:eastAsia="ArialMT" w:hAnsi="Lato-Light" w:cs="Lato-Light"/>
          <w:color w:val="000000"/>
          <w:sz w:val="21"/>
          <w:szCs w:val="21"/>
          <w:lang w:val="en-ZA"/>
        </w:rPr>
        <w:t>Write a SQL query to retrieve the names of students along with the names of the courses they are enrolled in.</w:t>
      </w:r>
    </w:p>
    <w:p w14:paraId="37D4EA7A" w14:textId="77777777" w:rsidR="00C63BA5" w:rsidRDefault="00C63BA5" w:rsidP="00C63BA5">
      <w:pPr>
        <w:autoSpaceDE w:val="0"/>
        <w:autoSpaceDN w:val="0"/>
        <w:adjustRightInd w:val="0"/>
        <w:spacing w:after="0" w:line="240" w:lineRule="auto"/>
        <w:rPr>
          <w:rFonts w:ascii="Lato-Light" w:eastAsia="ArialMT" w:hAnsi="Lato-Light" w:cs="Lato-Light"/>
          <w:color w:val="000000"/>
          <w:sz w:val="21"/>
          <w:szCs w:val="21"/>
          <w:lang w:val="en-ZA"/>
        </w:rPr>
      </w:pPr>
      <w:r>
        <w:rPr>
          <w:rFonts w:ascii="Lato-Light" w:eastAsia="ArialMT" w:hAnsi="Lato-Light" w:cs="Lato-Light"/>
          <w:color w:val="000000"/>
          <w:sz w:val="21"/>
          <w:szCs w:val="21"/>
          <w:lang w:val="en-ZA"/>
        </w:rPr>
        <w:t>Brownie points for:</w:t>
      </w:r>
    </w:p>
    <w:p w14:paraId="7E342594" w14:textId="77777777" w:rsidR="00C63BA5" w:rsidRDefault="00C63BA5" w:rsidP="00C63BA5">
      <w:pPr>
        <w:autoSpaceDE w:val="0"/>
        <w:autoSpaceDN w:val="0"/>
        <w:adjustRightInd w:val="0"/>
        <w:spacing w:after="0" w:line="240" w:lineRule="auto"/>
        <w:rPr>
          <w:rFonts w:ascii="Lato-Light" w:eastAsia="ArialMT" w:hAnsi="Lato-Light" w:cs="Lato-Light"/>
          <w:color w:val="000000"/>
          <w:sz w:val="21"/>
          <w:szCs w:val="21"/>
          <w:lang w:val="en-ZA"/>
        </w:rPr>
      </w:pPr>
      <w:r>
        <w:rPr>
          <w:rFonts w:ascii="Times New Roman" w:eastAsia="ArialMT" w:hAnsi="Times New Roman" w:cs="Times New Roman"/>
          <w:color w:val="000000"/>
          <w:sz w:val="21"/>
          <w:szCs w:val="21"/>
          <w:lang w:val="en-ZA"/>
        </w:rPr>
        <w:t>●</w:t>
      </w:r>
      <w:r>
        <w:rPr>
          <w:rFonts w:ascii="ArialMT" w:eastAsia="ArialMT" w:cs="ArialMT"/>
          <w:color w:val="000000"/>
          <w:sz w:val="21"/>
          <w:szCs w:val="21"/>
          <w:lang w:val="en-ZA"/>
        </w:rPr>
        <w:t xml:space="preserve"> </w:t>
      </w:r>
      <w:r>
        <w:rPr>
          <w:rFonts w:ascii="Lato-Light" w:eastAsia="ArialMT" w:hAnsi="Lato-Light" w:cs="Lato-Light"/>
          <w:color w:val="000000"/>
          <w:sz w:val="21"/>
          <w:szCs w:val="21"/>
          <w:lang w:val="en-ZA"/>
        </w:rPr>
        <w:t>Correct Syntax</w:t>
      </w:r>
    </w:p>
    <w:p w14:paraId="3192A81C" w14:textId="77777777" w:rsidR="00C63BA5" w:rsidRDefault="00C63BA5" w:rsidP="00C63BA5">
      <w:pPr>
        <w:autoSpaceDE w:val="0"/>
        <w:autoSpaceDN w:val="0"/>
        <w:adjustRightInd w:val="0"/>
        <w:spacing w:after="0" w:line="240" w:lineRule="auto"/>
        <w:rPr>
          <w:rFonts w:ascii="Lato-Light" w:eastAsia="ArialMT" w:hAnsi="Lato-Light" w:cs="Lato-Light"/>
          <w:color w:val="000000"/>
          <w:sz w:val="21"/>
          <w:szCs w:val="21"/>
          <w:lang w:val="en-ZA"/>
        </w:rPr>
      </w:pPr>
      <w:r>
        <w:rPr>
          <w:rFonts w:ascii="Times New Roman" w:eastAsia="ArialMT" w:hAnsi="Times New Roman" w:cs="Times New Roman"/>
          <w:color w:val="000000"/>
          <w:sz w:val="21"/>
          <w:szCs w:val="21"/>
          <w:lang w:val="en-ZA"/>
        </w:rPr>
        <w:t>●</w:t>
      </w:r>
      <w:r>
        <w:rPr>
          <w:rFonts w:ascii="ArialMT" w:eastAsia="ArialMT" w:cs="ArialMT"/>
          <w:color w:val="000000"/>
          <w:sz w:val="21"/>
          <w:szCs w:val="21"/>
          <w:lang w:val="en-ZA"/>
        </w:rPr>
        <w:t xml:space="preserve"> </w:t>
      </w:r>
      <w:r>
        <w:rPr>
          <w:rFonts w:ascii="Lato-Light" w:eastAsia="ArialMT" w:hAnsi="Lato-Light" w:cs="Lato-Light"/>
          <w:color w:val="000000"/>
          <w:sz w:val="21"/>
          <w:szCs w:val="21"/>
          <w:lang w:val="en-ZA"/>
        </w:rPr>
        <w:t>Visual presentation</w:t>
      </w:r>
    </w:p>
    <w:p w14:paraId="139CFF3F" w14:textId="62481210" w:rsidR="00C63BA5" w:rsidRDefault="00C63BA5" w:rsidP="00C63BA5">
      <w:pPr>
        <w:rPr>
          <w:rFonts w:ascii="Lato-Light" w:eastAsia="ArialMT" w:hAnsi="Lato-Light" w:cs="Lato-Light"/>
          <w:color w:val="000000"/>
          <w:sz w:val="21"/>
          <w:szCs w:val="21"/>
          <w:lang w:val="en-ZA"/>
        </w:rPr>
      </w:pPr>
      <w:r>
        <w:rPr>
          <w:rFonts w:ascii="Times New Roman" w:eastAsia="ArialMT" w:hAnsi="Times New Roman" w:cs="Times New Roman"/>
          <w:color w:val="000000"/>
          <w:sz w:val="21"/>
          <w:szCs w:val="21"/>
          <w:lang w:val="en-ZA"/>
        </w:rPr>
        <w:t>●</w:t>
      </w:r>
      <w:r>
        <w:rPr>
          <w:rFonts w:ascii="ArialMT" w:eastAsia="ArialMT" w:cs="ArialMT"/>
          <w:color w:val="000000"/>
          <w:sz w:val="21"/>
          <w:szCs w:val="21"/>
          <w:lang w:val="en-ZA"/>
        </w:rPr>
        <w:t xml:space="preserve"> </w:t>
      </w:r>
      <w:r>
        <w:rPr>
          <w:rFonts w:ascii="Lato-Light" w:eastAsia="ArialMT" w:hAnsi="Lato-Light" w:cs="Lato-Light"/>
          <w:color w:val="000000"/>
          <w:sz w:val="21"/>
          <w:szCs w:val="21"/>
          <w:lang w:val="en-ZA"/>
        </w:rPr>
        <w:t>Sort description of the query</w:t>
      </w:r>
    </w:p>
    <w:p w14:paraId="27EA19C1" w14:textId="77777777" w:rsidR="00C63BA5" w:rsidRDefault="00C63BA5" w:rsidP="00C63BA5">
      <w:pPr>
        <w:rPr>
          <w:rFonts w:ascii="Lato-Light" w:eastAsia="ArialMT" w:hAnsi="Lato-Light" w:cs="Lato-Light"/>
          <w:color w:val="000000"/>
          <w:sz w:val="21"/>
          <w:szCs w:val="21"/>
          <w:lang w:val="en-ZA"/>
        </w:rPr>
      </w:pPr>
    </w:p>
    <w:p w14:paraId="7A3B69B9" w14:textId="3CD5F3F9" w:rsidR="00C63BA5" w:rsidRDefault="00C63BA5" w:rsidP="00C63BA5">
      <w:pPr>
        <w:rPr>
          <w:rFonts w:ascii="Lato-Light" w:eastAsia="ArialMT" w:hAnsi="Lato-Light" w:cs="Lato-Light"/>
          <w:color w:val="000000"/>
          <w:sz w:val="21"/>
          <w:szCs w:val="21"/>
          <w:lang w:val="en-ZA"/>
        </w:rPr>
      </w:pPr>
      <w:r>
        <w:rPr>
          <w:rFonts w:ascii="Lato-Light" w:eastAsia="ArialMT" w:hAnsi="Lato-Light" w:cs="Lato-Light"/>
          <w:color w:val="000000"/>
          <w:sz w:val="21"/>
          <w:szCs w:val="21"/>
          <w:lang w:val="en-ZA"/>
        </w:rPr>
        <w:t>Select s.student_name, c.course_name</w:t>
      </w:r>
    </w:p>
    <w:p w14:paraId="70A3284D" w14:textId="7125373E" w:rsidR="00C63BA5" w:rsidRDefault="00C63BA5" w:rsidP="00C63BA5">
      <w:pPr>
        <w:rPr>
          <w:rFonts w:ascii="Lato-Light" w:eastAsia="ArialMT" w:hAnsi="Lato-Light" w:cs="Lato-Light"/>
          <w:color w:val="000000"/>
          <w:sz w:val="21"/>
          <w:szCs w:val="21"/>
          <w:lang w:val="en-ZA"/>
        </w:rPr>
      </w:pPr>
      <w:r>
        <w:rPr>
          <w:rFonts w:ascii="Lato-Light" w:eastAsia="ArialMT" w:hAnsi="Lato-Light" w:cs="Lato-Light"/>
          <w:color w:val="000000"/>
          <w:sz w:val="21"/>
          <w:szCs w:val="21"/>
          <w:lang w:val="en-ZA"/>
        </w:rPr>
        <w:t>From students s</w:t>
      </w:r>
    </w:p>
    <w:p w14:paraId="184D76B3" w14:textId="0B54E776" w:rsidR="00C63BA5" w:rsidRDefault="00C63BA5" w:rsidP="00C63BA5">
      <w:pPr>
        <w:rPr>
          <w:rFonts w:ascii="Lato-Light" w:eastAsia="ArialMT" w:hAnsi="Lato-Light" w:cs="Lato-Light"/>
          <w:color w:val="000000"/>
          <w:sz w:val="21"/>
          <w:szCs w:val="21"/>
          <w:lang w:val="en-ZA"/>
        </w:rPr>
      </w:pPr>
      <w:r>
        <w:rPr>
          <w:rFonts w:ascii="Lato-Light" w:eastAsia="ArialMT" w:hAnsi="Lato-Light" w:cs="Lato-Light"/>
          <w:color w:val="000000"/>
          <w:sz w:val="21"/>
          <w:szCs w:val="21"/>
          <w:lang w:val="en-ZA"/>
        </w:rPr>
        <w:t>JOIN cources c on s.course_id = c.course_id Group by s.stundent_name;</w:t>
      </w:r>
    </w:p>
    <w:p w14:paraId="7270CA5E" w14:textId="77777777" w:rsidR="006624E1" w:rsidRDefault="006624E1" w:rsidP="00C63BA5">
      <w:pPr>
        <w:rPr>
          <w:rFonts w:ascii="Lato-Light" w:eastAsia="ArialMT" w:hAnsi="Lato-Light" w:cs="Lato-Light"/>
          <w:color w:val="000000"/>
          <w:sz w:val="21"/>
          <w:szCs w:val="21"/>
          <w:lang w:val="en-ZA"/>
        </w:rPr>
      </w:pPr>
    </w:p>
    <w:p w14:paraId="3FAE4097" w14:textId="77777777" w:rsidR="00EE5AAF" w:rsidRPr="00EE5AAF" w:rsidRDefault="00EE5AAF" w:rsidP="00EE5AAF">
      <w:pPr>
        <w:pStyle w:val="Heading1"/>
      </w:pPr>
      <w:r w:rsidRPr="00EE5AAF">
        <w:t>Part 5 - API Testing</w:t>
      </w:r>
    </w:p>
    <w:p w14:paraId="1AF0CA35" w14:textId="77777777" w:rsidR="00EE5AAF" w:rsidRDefault="00EE5AAF" w:rsidP="00EE5AAF">
      <w:pPr>
        <w:autoSpaceDE w:val="0"/>
        <w:autoSpaceDN w:val="0"/>
        <w:adjustRightInd w:val="0"/>
        <w:spacing w:after="0" w:line="240" w:lineRule="auto"/>
        <w:rPr>
          <w:rFonts w:ascii="Lato-Light" w:eastAsia="ArialMT" w:hAnsi="Lato-Light" w:cs="Lato-Light"/>
          <w:color w:val="424242"/>
          <w:sz w:val="21"/>
          <w:szCs w:val="21"/>
          <w:lang w:val="en-ZA"/>
        </w:rPr>
      </w:pPr>
      <w:r>
        <w:rPr>
          <w:rFonts w:ascii="Lato-Light" w:eastAsia="ArialMT" w:hAnsi="Lato-Light" w:cs="Lato-Light"/>
          <w:color w:val="424242"/>
          <w:sz w:val="21"/>
          <w:szCs w:val="21"/>
          <w:lang w:val="en-ZA"/>
        </w:rPr>
        <w:t>At RoomRaccoon we utilise many API endpoints to connect and build many of the product's internal/external</w:t>
      </w:r>
    </w:p>
    <w:p w14:paraId="228A1591" w14:textId="77777777" w:rsidR="00EE5AAF" w:rsidRDefault="00EE5AAF" w:rsidP="00EE5AAF">
      <w:pPr>
        <w:autoSpaceDE w:val="0"/>
        <w:autoSpaceDN w:val="0"/>
        <w:adjustRightInd w:val="0"/>
        <w:spacing w:after="0" w:line="240" w:lineRule="auto"/>
        <w:rPr>
          <w:rFonts w:ascii="Lato-Light" w:eastAsia="ArialMT" w:hAnsi="Lato-Light" w:cs="Lato-Light"/>
          <w:color w:val="424242"/>
          <w:sz w:val="21"/>
          <w:szCs w:val="21"/>
          <w:lang w:val="en-ZA"/>
        </w:rPr>
      </w:pPr>
      <w:r>
        <w:rPr>
          <w:rFonts w:ascii="Lato-Light" w:eastAsia="ArialMT" w:hAnsi="Lato-Light" w:cs="Lato-Light"/>
          <w:color w:val="424242"/>
          <w:sz w:val="21"/>
          <w:szCs w:val="21"/>
          <w:lang w:val="en-ZA"/>
        </w:rPr>
        <w:t>connectivities and functionality.</w:t>
      </w:r>
    </w:p>
    <w:p w14:paraId="266A2C00" w14:textId="77777777" w:rsidR="00EE5AAF" w:rsidRDefault="00EE5AAF" w:rsidP="00EE5AAF">
      <w:pPr>
        <w:autoSpaceDE w:val="0"/>
        <w:autoSpaceDN w:val="0"/>
        <w:adjustRightInd w:val="0"/>
        <w:spacing w:after="0" w:line="240" w:lineRule="auto"/>
        <w:rPr>
          <w:rFonts w:ascii="Lato-Light" w:eastAsia="ArialMT" w:hAnsi="Lato-Light" w:cs="Lato-Light"/>
          <w:color w:val="424242"/>
          <w:sz w:val="21"/>
          <w:szCs w:val="21"/>
          <w:lang w:val="en-ZA"/>
        </w:rPr>
      </w:pPr>
      <w:r>
        <w:rPr>
          <w:rFonts w:ascii="Lato-Light" w:eastAsia="ArialMT" w:hAnsi="Lato-Light" w:cs="Lato-Light"/>
          <w:color w:val="424242"/>
          <w:sz w:val="21"/>
          <w:szCs w:val="21"/>
          <w:lang w:val="en-ZA"/>
        </w:rPr>
        <w:t>Using the following endpoint:</w:t>
      </w:r>
    </w:p>
    <w:p w14:paraId="5226CB0C" w14:textId="77777777" w:rsidR="00EE5AAF" w:rsidRDefault="00EE5AAF" w:rsidP="00EE5AAF">
      <w:pPr>
        <w:autoSpaceDE w:val="0"/>
        <w:autoSpaceDN w:val="0"/>
        <w:adjustRightInd w:val="0"/>
        <w:spacing w:after="0" w:line="240" w:lineRule="auto"/>
        <w:rPr>
          <w:rFonts w:ascii="Lato-Light" w:eastAsia="ArialMT" w:hAnsi="Lato-Light" w:cs="Lato-Light"/>
          <w:color w:val="42817C"/>
          <w:sz w:val="21"/>
          <w:szCs w:val="21"/>
          <w:lang w:val="en-ZA"/>
        </w:rPr>
      </w:pPr>
      <w:r>
        <w:rPr>
          <w:rFonts w:ascii="Lato-Light" w:eastAsia="ArialMT" w:hAnsi="Lato-Light" w:cs="Lato-Light"/>
          <w:color w:val="42817C"/>
          <w:sz w:val="21"/>
          <w:szCs w:val="21"/>
          <w:lang w:val="en-ZA"/>
        </w:rPr>
        <w:t>http://universities.hipolabs.com/search</w:t>
      </w:r>
    </w:p>
    <w:p w14:paraId="35487D67" w14:textId="77777777" w:rsidR="00EE5AAF" w:rsidRDefault="00EE5AAF" w:rsidP="00EE5AAF">
      <w:pPr>
        <w:autoSpaceDE w:val="0"/>
        <w:autoSpaceDN w:val="0"/>
        <w:adjustRightInd w:val="0"/>
        <w:spacing w:after="0" w:line="240" w:lineRule="auto"/>
        <w:rPr>
          <w:rFonts w:ascii="Lato-Light" w:eastAsia="ArialMT" w:hAnsi="Lato-Light" w:cs="Lato-Light"/>
          <w:color w:val="424242"/>
          <w:sz w:val="21"/>
          <w:szCs w:val="21"/>
          <w:lang w:val="en-ZA"/>
        </w:rPr>
      </w:pPr>
      <w:r>
        <w:rPr>
          <w:rFonts w:ascii="Times New Roman" w:eastAsia="ArialMT" w:hAnsi="Times New Roman" w:cs="Times New Roman"/>
          <w:color w:val="424242"/>
          <w:sz w:val="21"/>
          <w:szCs w:val="21"/>
          <w:lang w:val="en-ZA"/>
        </w:rPr>
        <w:t>●</w:t>
      </w:r>
      <w:r>
        <w:rPr>
          <w:rFonts w:ascii="ArialMT" w:eastAsia="ArialMT" w:cs="ArialMT"/>
          <w:color w:val="424242"/>
          <w:sz w:val="21"/>
          <w:szCs w:val="21"/>
          <w:lang w:val="en-ZA"/>
        </w:rPr>
        <w:t xml:space="preserve"> </w:t>
      </w:r>
      <w:r>
        <w:rPr>
          <w:rFonts w:ascii="Lato-Light" w:eastAsia="ArialMT" w:hAnsi="Lato-Light" w:cs="Lato-Light"/>
          <w:color w:val="424242"/>
          <w:sz w:val="21"/>
          <w:szCs w:val="21"/>
          <w:lang w:val="en-ZA"/>
        </w:rPr>
        <w:t>Use Postman to retrieve the list of all universities in South Africa</w:t>
      </w:r>
    </w:p>
    <w:p w14:paraId="38FF9D6D" w14:textId="77777777" w:rsidR="00EE5AAF" w:rsidRDefault="00EE5AAF" w:rsidP="00EE5AAF">
      <w:pPr>
        <w:autoSpaceDE w:val="0"/>
        <w:autoSpaceDN w:val="0"/>
        <w:adjustRightInd w:val="0"/>
        <w:spacing w:after="0" w:line="240" w:lineRule="auto"/>
        <w:rPr>
          <w:rFonts w:ascii="Lato-Light" w:eastAsia="ArialMT" w:hAnsi="Lato-Light" w:cs="Lato-Light"/>
          <w:color w:val="424242"/>
          <w:sz w:val="21"/>
          <w:szCs w:val="21"/>
          <w:lang w:val="en-ZA"/>
        </w:rPr>
      </w:pPr>
      <w:r>
        <w:rPr>
          <w:rFonts w:ascii="Times New Roman" w:eastAsia="ArialMT" w:hAnsi="Times New Roman" w:cs="Times New Roman"/>
          <w:color w:val="424242"/>
          <w:sz w:val="21"/>
          <w:szCs w:val="21"/>
          <w:lang w:val="en-ZA"/>
        </w:rPr>
        <w:t>○</w:t>
      </w:r>
      <w:r>
        <w:rPr>
          <w:rFonts w:ascii="ArialMT" w:eastAsia="ArialMT" w:cs="ArialMT"/>
          <w:color w:val="424242"/>
          <w:sz w:val="21"/>
          <w:szCs w:val="21"/>
          <w:lang w:val="en-ZA"/>
        </w:rPr>
        <w:t xml:space="preserve"> </w:t>
      </w:r>
      <w:r>
        <w:rPr>
          <w:rFonts w:ascii="Lato-Light" w:eastAsia="ArialMT" w:hAnsi="Lato-Light" w:cs="Lato-Light"/>
          <w:color w:val="424242"/>
          <w:sz w:val="21"/>
          <w:szCs w:val="21"/>
          <w:lang w:val="en-ZA"/>
        </w:rPr>
        <w:t>Hint: query parameter key = country</w:t>
      </w:r>
    </w:p>
    <w:p w14:paraId="4D1CDAEE" w14:textId="4147439A" w:rsidR="006624E1" w:rsidRDefault="00EE5AAF" w:rsidP="00EE5AAF">
      <w:pPr>
        <w:rPr>
          <w:rFonts w:ascii="Lato-Light" w:eastAsia="ArialMT" w:hAnsi="Lato-Light" w:cs="Lato-Light"/>
          <w:color w:val="000000"/>
          <w:sz w:val="21"/>
          <w:szCs w:val="21"/>
          <w:lang w:val="en-ZA"/>
        </w:rPr>
      </w:pPr>
      <w:r>
        <w:rPr>
          <w:rFonts w:ascii="Times New Roman" w:eastAsia="ArialMT" w:hAnsi="Times New Roman" w:cs="Times New Roman"/>
          <w:color w:val="424242"/>
          <w:sz w:val="21"/>
          <w:szCs w:val="21"/>
          <w:lang w:val="en-ZA"/>
        </w:rPr>
        <w:t>○</w:t>
      </w:r>
      <w:r>
        <w:rPr>
          <w:rFonts w:ascii="ArialMT" w:eastAsia="ArialMT" w:cs="ArialMT"/>
          <w:color w:val="424242"/>
          <w:sz w:val="21"/>
          <w:szCs w:val="21"/>
          <w:lang w:val="en-ZA"/>
        </w:rPr>
        <w:t xml:space="preserve"> </w:t>
      </w:r>
      <w:r>
        <w:rPr>
          <w:rFonts w:ascii="Lato-Light" w:eastAsia="ArialMT" w:hAnsi="Lato-Light" w:cs="Lato-Light"/>
          <w:color w:val="424242"/>
          <w:sz w:val="21"/>
          <w:szCs w:val="21"/>
          <w:lang w:val="en-ZA"/>
        </w:rPr>
        <w:t>provide a screenshot of the result as your answer.</w:t>
      </w:r>
    </w:p>
    <w:p w14:paraId="33F23A68" w14:textId="49889D9E" w:rsidR="006624E1" w:rsidRDefault="006624E1" w:rsidP="00C63BA5">
      <w:r w:rsidRPr="006624E1">
        <w:lastRenderedPageBreak/>
        <w:drawing>
          <wp:inline distT="0" distB="0" distL="0" distR="0" wp14:anchorId="19139389" wp14:editId="6A6EC96F">
            <wp:extent cx="5943600" cy="3704590"/>
            <wp:effectExtent l="0" t="0" r="0" b="0"/>
            <wp:docPr id="6781971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9710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3DA7" w14:textId="77777777" w:rsidR="00EE5AAF" w:rsidRDefault="00EE5AAF" w:rsidP="00C63BA5"/>
    <w:p w14:paraId="419CB76A" w14:textId="77777777" w:rsidR="00E6546B" w:rsidRDefault="00E6546B" w:rsidP="00E6546B">
      <w:pPr>
        <w:autoSpaceDE w:val="0"/>
        <w:autoSpaceDN w:val="0"/>
        <w:adjustRightInd w:val="0"/>
        <w:spacing w:after="0" w:line="240" w:lineRule="auto"/>
        <w:rPr>
          <w:rFonts w:ascii="Lato-Light" w:hAnsi="Lato-Light" w:cs="Lato-Light"/>
          <w:color w:val="424242"/>
          <w:sz w:val="21"/>
          <w:szCs w:val="21"/>
          <w:lang w:val="en-ZA"/>
        </w:rPr>
      </w:pPr>
      <w:r>
        <w:rPr>
          <w:rFonts w:ascii="Lato-Light" w:hAnsi="Lato-Light" w:cs="Lato-Light"/>
          <w:color w:val="424242"/>
          <w:sz w:val="21"/>
          <w:szCs w:val="21"/>
          <w:lang w:val="en-ZA"/>
        </w:rPr>
        <w:t>Use the Postman "Tests" feature to validate whether the Name: "University of Stellenbosch" exists in the response</w:t>
      </w:r>
    </w:p>
    <w:p w14:paraId="3F86452B" w14:textId="3435322E" w:rsidR="00EE5AAF" w:rsidRDefault="00E6546B" w:rsidP="00E6546B">
      <w:pPr>
        <w:rPr>
          <w:rFonts w:ascii="Lato-Light" w:hAnsi="Lato-Light" w:cs="Lato-Light"/>
          <w:color w:val="424242"/>
          <w:sz w:val="21"/>
          <w:szCs w:val="21"/>
          <w:lang w:val="en-ZA"/>
        </w:rPr>
      </w:pPr>
      <w:r>
        <w:rPr>
          <w:rFonts w:ascii="Times New Roman" w:eastAsia="ArialMT" w:hAnsi="Times New Roman" w:cs="Times New Roman"/>
          <w:color w:val="424242"/>
          <w:sz w:val="21"/>
          <w:szCs w:val="21"/>
          <w:lang w:val="en-ZA"/>
        </w:rPr>
        <w:t>○</w:t>
      </w:r>
      <w:r>
        <w:rPr>
          <w:rFonts w:ascii="ArialMT" w:eastAsia="ArialMT" w:hAnsi="Lato-Light" w:cs="ArialMT"/>
          <w:color w:val="424242"/>
          <w:sz w:val="21"/>
          <w:szCs w:val="21"/>
          <w:lang w:val="en-ZA"/>
        </w:rPr>
        <w:t xml:space="preserve"> </w:t>
      </w:r>
      <w:r>
        <w:rPr>
          <w:rFonts w:ascii="Lato-Light" w:hAnsi="Lato-Light" w:cs="Lato-Light"/>
          <w:color w:val="424242"/>
          <w:sz w:val="21"/>
          <w:szCs w:val="21"/>
          <w:lang w:val="en-ZA"/>
        </w:rPr>
        <w:t>provide a screenshot of the result as your answer.</w:t>
      </w:r>
    </w:p>
    <w:p w14:paraId="0FA0204C" w14:textId="56E3657A" w:rsidR="00E6546B" w:rsidRDefault="00B76C4C" w:rsidP="00E6546B">
      <w:pPr>
        <w:rPr>
          <w:rFonts w:ascii="Lato-Light" w:hAnsi="Lato-Light" w:cs="Lato-Light"/>
          <w:color w:val="424242"/>
          <w:sz w:val="21"/>
          <w:szCs w:val="21"/>
          <w:lang w:val="en-ZA"/>
        </w:rPr>
      </w:pPr>
      <w:r>
        <w:rPr>
          <w:rFonts w:ascii="Lato-Light" w:hAnsi="Lato-Light" w:cs="Lato-Light"/>
          <w:color w:val="424242"/>
          <w:sz w:val="21"/>
          <w:szCs w:val="21"/>
          <w:lang w:val="en-ZA"/>
        </w:rPr>
        <w:t>- script has also been attached as part of the zip file</w:t>
      </w:r>
    </w:p>
    <w:p w14:paraId="6306937D" w14:textId="3F63482F" w:rsidR="00E6546B" w:rsidRPr="00855982" w:rsidRDefault="00444553" w:rsidP="00E6546B">
      <w:r w:rsidRPr="00444553">
        <w:drawing>
          <wp:inline distT="0" distB="0" distL="0" distR="0" wp14:anchorId="5ED51621" wp14:editId="57529664">
            <wp:extent cx="5318122" cy="2613660"/>
            <wp:effectExtent l="0" t="0" r="0" b="0"/>
            <wp:docPr id="1878620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62059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0662" cy="261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46B" w:rsidRPr="00855982" w:rsidSect="00855982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305A24" w14:textId="77777777" w:rsidR="00CE0C01" w:rsidRDefault="00CE0C01" w:rsidP="00855982">
      <w:pPr>
        <w:spacing w:after="0" w:line="240" w:lineRule="auto"/>
      </w:pPr>
      <w:r>
        <w:separator/>
      </w:r>
    </w:p>
  </w:endnote>
  <w:endnote w:type="continuationSeparator" w:id="0">
    <w:p w14:paraId="795385B7" w14:textId="77777777" w:rsidR="00CE0C01" w:rsidRDefault="00CE0C01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-Light">
    <w:altName w:val="La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-Italic">
    <w:altName w:val="La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ato-Regular">
    <w:altName w:val="La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D9D465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6A5A9D" w14:textId="77777777" w:rsidR="00CE0C01" w:rsidRDefault="00CE0C01" w:rsidP="00855982">
      <w:pPr>
        <w:spacing w:after="0" w:line="240" w:lineRule="auto"/>
      </w:pPr>
      <w:r>
        <w:separator/>
      </w:r>
    </w:p>
  </w:footnote>
  <w:footnote w:type="continuationSeparator" w:id="0">
    <w:p w14:paraId="3BA035A4" w14:textId="77777777" w:rsidR="00CE0C01" w:rsidRDefault="00CE0C01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A6F50FC"/>
    <w:multiLevelType w:val="hybridMultilevel"/>
    <w:tmpl w:val="711A4E2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6842C0"/>
    <w:multiLevelType w:val="hybridMultilevel"/>
    <w:tmpl w:val="CF92C18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Lato-Light" w:hAnsi="Lato-Light" w:cs="Lato-Light"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806D2E"/>
    <w:multiLevelType w:val="hybridMultilevel"/>
    <w:tmpl w:val="CF92C18E"/>
    <w:lvl w:ilvl="0" w:tplc="04B4E66E">
      <w:start w:val="1"/>
      <w:numFmt w:val="decimal"/>
      <w:lvlText w:val="%1."/>
      <w:lvlJc w:val="left"/>
      <w:pPr>
        <w:ind w:left="720" w:hanging="360"/>
      </w:pPr>
      <w:rPr>
        <w:rFonts w:ascii="Lato-Light" w:hAnsi="Lato-Light" w:cs="Lato-Light" w:hint="default"/>
        <w:color w:val="000000"/>
        <w:sz w:val="21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5C24DCA"/>
    <w:multiLevelType w:val="hybridMultilevel"/>
    <w:tmpl w:val="0C10443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77370E"/>
    <w:multiLevelType w:val="hybridMultilevel"/>
    <w:tmpl w:val="9F32E372"/>
    <w:lvl w:ilvl="0" w:tplc="FF8EB4A4">
      <w:start w:val="1"/>
      <w:numFmt w:val="bullet"/>
      <w:lvlText w:val="-"/>
      <w:lvlJc w:val="left"/>
      <w:pPr>
        <w:ind w:left="720" w:hanging="360"/>
      </w:pPr>
      <w:rPr>
        <w:rFonts w:ascii="Lato-Light" w:eastAsiaTheme="minorEastAsia" w:hAnsi="Lato-Light" w:cs="Lato-Light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892850">
    <w:abstractNumId w:val="14"/>
  </w:num>
  <w:num w:numId="2" w16cid:durableId="8388148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48226244">
    <w:abstractNumId w:val="14"/>
  </w:num>
  <w:num w:numId="4" w16cid:durableId="873154399">
    <w:abstractNumId w:val="14"/>
  </w:num>
  <w:num w:numId="5" w16cid:durableId="231552752">
    <w:abstractNumId w:val="14"/>
  </w:num>
  <w:num w:numId="6" w16cid:durableId="1746494144">
    <w:abstractNumId w:val="14"/>
  </w:num>
  <w:num w:numId="7" w16cid:durableId="809786810">
    <w:abstractNumId w:val="14"/>
  </w:num>
  <w:num w:numId="8" w16cid:durableId="364839890">
    <w:abstractNumId w:val="14"/>
  </w:num>
  <w:num w:numId="9" w16cid:durableId="1475101287">
    <w:abstractNumId w:val="14"/>
  </w:num>
  <w:num w:numId="10" w16cid:durableId="451637544">
    <w:abstractNumId w:val="14"/>
  </w:num>
  <w:num w:numId="11" w16cid:durableId="1224411885">
    <w:abstractNumId w:val="14"/>
  </w:num>
  <w:num w:numId="12" w16cid:durableId="1615138773">
    <w:abstractNumId w:val="14"/>
  </w:num>
  <w:num w:numId="13" w16cid:durableId="176239030">
    <w:abstractNumId w:val="10"/>
  </w:num>
  <w:num w:numId="14" w16cid:durableId="2115594998">
    <w:abstractNumId w:val="20"/>
  </w:num>
  <w:num w:numId="15" w16cid:durableId="238251727">
    <w:abstractNumId w:val="11"/>
  </w:num>
  <w:num w:numId="16" w16cid:durableId="1844008316">
    <w:abstractNumId w:val="12"/>
  </w:num>
  <w:num w:numId="17" w16cid:durableId="1597595613">
    <w:abstractNumId w:val="9"/>
  </w:num>
  <w:num w:numId="18" w16cid:durableId="70737483">
    <w:abstractNumId w:val="7"/>
  </w:num>
  <w:num w:numId="19" w16cid:durableId="1466696824">
    <w:abstractNumId w:val="6"/>
  </w:num>
  <w:num w:numId="20" w16cid:durableId="2108958786">
    <w:abstractNumId w:val="5"/>
  </w:num>
  <w:num w:numId="21" w16cid:durableId="1692143944">
    <w:abstractNumId w:val="4"/>
  </w:num>
  <w:num w:numId="22" w16cid:durableId="1279876697">
    <w:abstractNumId w:val="8"/>
  </w:num>
  <w:num w:numId="23" w16cid:durableId="1058094898">
    <w:abstractNumId w:val="3"/>
  </w:num>
  <w:num w:numId="24" w16cid:durableId="1566795867">
    <w:abstractNumId w:val="2"/>
  </w:num>
  <w:num w:numId="25" w16cid:durableId="1407801231">
    <w:abstractNumId w:val="1"/>
  </w:num>
  <w:num w:numId="26" w16cid:durableId="754981266">
    <w:abstractNumId w:val="0"/>
  </w:num>
  <w:num w:numId="27" w16cid:durableId="742022585">
    <w:abstractNumId w:val="13"/>
  </w:num>
  <w:num w:numId="28" w16cid:durableId="714045505">
    <w:abstractNumId w:val="15"/>
  </w:num>
  <w:num w:numId="29" w16cid:durableId="1820347432">
    <w:abstractNumId w:val="19"/>
  </w:num>
  <w:num w:numId="30" w16cid:durableId="1151871416">
    <w:abstractNumId w:val="16"/>
  </w:num>
  <w:num w:numId="31" w16cid:durableId="1590311345">
    <w:abstractNumId w:val="18"/>
  </w:num>
  <w:num w:numId="32" w16cid:durableId="1188062257">
    <w:abstractNumId w:val="22"/>
  </w:num>
  <w:num w:numId="33" w16cid:durableId="1814516034">
    <w:abstractNumId w:val="21"/>
  </w:num>
  <w:num w:numId="34" w16cid:durableId="351277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01"/>
    <w:rsid w:val="001D4362"/>
    <w:rsid w:val="00444553"/>
    <w:rsid w:val="004C5EA5"/>
    <w:rsid w:val="00654C6A"/>
    <w:rsid w:val="006624E1"/>
    <w:rsid w:val="007833A7"/>
    <w:rsid w:val="00855982"/>
    <w:rsid w:val="00956393"/>
    <w:rsid w:val="00A10484"/>
    <w:rsid w:val="00B109AA"/>
    <w:rsid w:val="00B76C4C"/>
    <w:rsid w:val="00C63BA5"/>
    <w:rsid w:val="00CE0C01"/>
    <w:rsid w:val="00E6546B"/>
    <w:rsid w:val="00EE5AAF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55FA76"/>
  <w15:chartTrackingRefBased/>
  <w15:docId w15:val="{B428DABC-84EB-4328-A4D3-BCFC9F5FA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CE0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178</TotalTime>
  <Pages>4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 Addison</dc:creator>
  <cp:lastModifiedBy>Kevin Addison</cp:lastModifiedBy>
  <cp:revision>8</cp:revision>
  <dcterms:created xsi:type="dcterms:W3CDTF">2024-05-25T10:15:00Z</dcterms:created>
  <dcterms:modified xsi:type="dcterms:W3CDTF">2024-05-25T13:13:00Z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